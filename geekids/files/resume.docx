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8A21D2">
        <w:trPr>
          <w:trHeight w:val="4410"/>
        </w:trPr>
        <w:tc>
          <w:tcPr>
            <w:tcW w:w="3600" w:type="dxa"/>
            <w:vAlign w:val="bottom"/>
          </w:tcPr>
          <w:p w:rsidR="001B2ABD" w:rsidRDefault="003142C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9950" cy="2139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tor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tcBorders>
              <w:bottom w:val="single" w:sz="4" w:space="0" w:color="auto"/>
            </w:tcBorders>
            <w:vAlign w:val="bottom"/>
          </w:tcPr>
          <w:p w:rsidR="001B2ABD" w:rsidRDefault="00AF3286" w:rsidP="001B2ABD">
            <w:pPr>
              <w:pStyle w:val="Title"/>
            </w:pPr>
            <w:r>
              <w:rPr>
                <w:rFonts w:ascii="宋体" w:eastAsia="宋体" w:hAnsi="宋体" w:hint="eastAsia"/>
                <w:lang w:eastAsia="zh-CN"/>
              </w:rPr>
              <w:t>王伟</w:t>
            </w:r>
          </w:p>
          <w:p w:rsidR="001B2ABD" w:rsidRPr="00AF3286" w:rsidRDefault="00AF3286" w:rsidP="001B2ABD">
            <w:pPr>
              <w:pStyle w:val="Subtitle"/>
            </w:pPr>
            <w:r w:rsidRPr="00AC2279">
              <w:rPr>
                <w:rFonts w:ascii="微软雅黑" w:eastAsia="微软雅黑" w:hAnsi="微软雅黑" w:cs="微软雅黑" w:hint="eastAsia"/>
                <w:spacing w:val="600"/>
                <w:w w:val="100"/>
                <w:lang w:eastAsia="zh-CN"/>
              </w:rPr>
              <w:t>创始</w:t>
            </w:r>
            <w:r w:rsidRPr="00AC2279">
              <w:rPr>
                <w:rFonts w:ascii="微软雅黑" w:eastAsia="微软雅黑" w:hAnsi="微软雅黑" w:cs="微软雅黑" w:hint="eastAsia"/>
                <w:spacing w:val="0"/>
                <w:w w:val="100"/>
                <w:lang w:eastAsia="zh-CN"/>
              </w:rPr>
              <w:t>人</w:t>
            </w:r>
          </w:p>
        </w:tc>
      </w:tr>
      <w:tr w:rsidR="001B2ABD" w:rsidTr="008A21D2">
        <w:tc>
          <w:tcPr>
            <w:tcW w:w="3600" w:type="dxa"/>
          </w:tcPr>
          <w:p w:rsidR="001B2ABD" w:rsidRDefault="006E45C0" w:rsidP="00036450">
            <w:pPr>
              <w:pStyle w:val="Heading3"/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极客童星</w:t>
            </w:r>
            <w:proofErr w:type="gramEnd"/>
          </w:p>
          <w:p w:rsidR="00036450" w:rsidRDefault="003142CE" w:rsidP="009260CD">
            <w:pPr>
              <w:rPr>
                <w:rFonts w:eastAsia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于</w:t>
            </w:r>
            <w:r w:rsidR="00C61DCD">
              <w:rPr>
                <w:rFonts w:eastAsia="宋体" w:hint="eastAsia"/>
                <w:lang w:eastAsia="zh-CN"/>
              </w:rPr>
              <w:t>2019</w:t>
            </w:r>
            <w:proofErr w:type="gramStart"/>
            <w:r w:rsidR="00C61DCD">
              <w:rPr>
                <w:rFonts w:eastAsia="宋体" w:hint="eastAsia"/>
                <w:lang w:eastAsia="zh-CN"/>
              </w:rPr>
              <w:t>初</w:t>
            </w:r>
            <w:r>
              <w:rPr>
                <w:rFonts w:eastAsia="宋体" w:hint="eastAsia"/>
                <w:lang w:eastAsia="zh-CN"/>
              </w:rPr>
              <w:t>末</w:t>
            </w:r>
            <w:r w:rsidR="00097736">
              <w:rPr>
                <w:rFonts w:eastAsia="宋体" w:hint="eastAsia"/>
                <w:lang w:eastAsia="zh-CN"/>
              </w:rPr>
              <w:t>由</w:t>
            </w:r>
            <w:proofErr w:type="gramEnd"/>
            <w:r w:rsidR="00097736">
              <w:rPr>
                <w:rFonts w:eastAsia="宋体" w:hint="eastAsia"/>
                <w:lang w:eastAsia="zh-CN"/>
              </w:rPr>
              <w:t>王</w:t>
            </w:r>
            <w:proofErr w:type="gramStart"/>
            <w:r w:rsidR="00097736">
              <w:rPr>
                <w:rFonts w:eastAsia="宋体" w:hint="eastAsia"/>
                <w:lang w:eastAsia="zh-CN"/>
              </w:rPr>
              <w:t>伟</w:t>
            </w:r>
            <w:r>
              <w:rPr>
                <w:rFonts w:eastAsia="宋体" w:hint="eastAsia"/>
                <w:lang w:eastAsia="zh-CN"/>
              </w:rPr>
              <w:t>创建</w:t>
            </w:r>
            <w:proofErr w:type="gramEnd"/>
            <w:r w:rsidR="00133125">
              <w:rPr>
                <w:rFonts w:eastAsia="宋体" w:hint="eastAsia"/>
                <w:lang w:eastAsia="zh-CN"/>
              </w:rPr>
              <w:t>并担任</w:t>
            </w:r>
            <w:r w:rsidR="007B795C">
              <w:rPr>
                <w:rFonts w:eastAsia="宋体" w:hint="eastAsia"/>
                <w:lang w:eastAsia="zh-CN"/>
              </w:rPr>
              <w:t>主讲</w:t>
            </w:r>
            <w:r w:rsidR="00133125">
              <w:rPr>
                <w:rFonts w:eastAsia="宋体" w:hint="eastAsia"/>
                <w:lang w:eastAsia="zh-CN"/>
              </w:rPr>
              <w:t>教师</w:t>
            </w:r>
            <w:r w:rsidR="00C61DCD">
              <w:rPr>
                <w:rFonts w:eastAsia="宋体" w:hint="eastAsia"/>
                <w:lang w:eastAsia="zh-CN"/>
              </w:rPr>
              <w:t>并开始招生授课</w:t>
            </w:r>
            <w:r w:rsidR="00097736">
              <w:rPr>
                <w:rFonts w:eastAsia="宋体" w:hint="eastAsia"/>
                <w:lang w:eastAsia="zh-CN"/>
              </w:rPr>
              <w:t>。</w:t>
            </w:r>
            <w:r w:rsidR="00177396">
              <w:rPr>
                <w:rFonts w:eastAsia="宋体" w:hint="eastAsia"/>
                <w:lang w:eastAsia="zh-CN"/>
              </w:rPr>
              <w:t>我们与其它培训机构</w:t>
            </w:r>
            <w:r w:rsidR="00065C19">
              <w:rPr>
                <w:rFonts w:eastAsia="宋体" w:hint="eastAsia"/>
                <w:lang w:eastAsia="zh-CN"/>
              </w:rPr>
              <w:t>的最大</w:t>
            </w:r>
            <w:r w:rsidR="00177396">
              <w:rPr>
                <w:rFonts w:eastAsia="宋体" w:hint="eastAsia"/>
                <w:lang w:eastAsia="zh-CN"/>
              </w:rPr>
              <w:t>不同</w:t>
            </w:r>
            <w:r w:rsidR="00065C19">
              <w:rPr>
                <w:rFonts w:eastAsia="宋体" w:hint="eastAsia"/>
                <w:lang w:eastAsia="zh-CN"/>
              </w:rPr>
              <w:t>：</w:t>
            </w:r>
          </w:p>
          <w:p w:rsidR="00BD3FFD" w:rsidRDefault="00C62486" w:rsidP="00BD3FFD">
            <w:pPr>
              <w:pStyle w:val="ListParagraph"/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强调基础知识和逻辑思维的重要性，</w:t>
            </w:r>
            <w:r w:rsidR="00206364">
              <w:rPr>
                <w:rFonts w:eastAsia="宋体" w:hint="eastAsia"/>
                <w:lang w:eastAsia="zh-CN"/>
              </w:rPr>
              <w:t>弱化对编程语言</w:t>
            </w:r>
            <w:r w:rsidR="003570BF">
              <w:rPr>
                <w:rFonts w:eastAsia="宋体" w:hint="eastAsia"/>
                <w:lang w:eastAsia="zh-CN"/>
              </w:rPr>
              <w:t>和编译工具</w:t>
            </w:r>
            <w:r w:rsidR="00206364">
              <w:rPr>
                <w:rFonts w:eastAsia="宋体" w:hint="eastAsia"/>
                <w:lang w:eastAsia="zh-CN"/>
              </w:rPr>
              <w:t>的依赖。</w:t>
            </w:r>
          </w:p>
          <w:p w:rsidR="00206364" w:rsidRDefault="003C797B" w:rsidP="00BD3FFD">
            <w:pPr>
              <w:pStyle w:val="ListParagraph"/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引入国际最先进的项目管理工具和理念，让学生自己学会管理项目。</w:t>
            </w:r>
          </w:p>
          <w:p w:rsidR="00036450" w:rsidRPr="009751AF" w:rsidRDefault="009751AF" w:rsidP="00036450">
            <w:pPr>
              <w:pStyle w:val="ListParagraph"/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自主设计课程，由浅入深，循序渐进的游戏化教学，让孩子爱上编程。</w:t>
            </w:r>
          </w:p>
          <w:p w:rsidR="00036450" w:rsidRPr="00CB0055" w:rsidRDefault="00E5412D" w:rsidP="00CB0055">
            <w:pPr>
              <w:pStyle w:val="Heading3"/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联系方式</w:t>
            </w:r>
          </w:p>
          <w:p w:rsidR="004D3011" w:rsidRDefault="008D0B9C" w:rsidP="004D3011">
            <w:r>
              <w:rPr>
                <w:rFonts w:ascii="微软雅黑" w:eastAsia="微软雅黑" w:hAnsi="微软雅黑" w:cs="微软雅黑" w:hint="eastAsia"/>
                <w:lang w:eastAsia="zh-CN"/>
              </w:rPr>
              <w:t>电话：</w:t>
            </w:r>
          </w:p>
          <w:p w:rsidR="004D3011" w:rsidRDefault="00CB10C8" w:rsidP="004D3011">
            <w:r>
              <w:t>188-0244-6377</w:t>
            </w:r>
          </w:p>
          <w:p w:rsidR="004D3011" w:rsidRPr="004D3011" w:rsidRDefault="004D3011" w:rsidP="004D3011"/>
          <w:p w:rsidR="004D3011" w:rsidRDefault="000F229A" w:rsidP="004D3011">
            <w:r>
              <w:rPr>
                <w:rFonts w:ascii="宋体" w:eastAsia="宋体" w:hAnsi="宋体" w:hint="eastAsia"/>
                <w:lang w:eastAsia="zh-CN"/>
              </w:rPr>
              <w:t>网址：</w:t>
            </w:r>
          </w:p>
          <w:p w:rsidR="004D3011" w:rsidRDefault="00353033" w:rsidP="004D3011">
            <w:hyperlink r:id="rId11" w:history="1">
              <w:r w:rsidR="00651EB9" w:rsidRPr="008E0FA8">
                <w:rPr>
                  <w:rStyle w:val="Hyperlink"/>
                </w:rPr>
                <w:t>http://www.imgeekid.com</w:t>
              </w:r>
            </w:hyperlink>
          </w:p>
          <w:p w:rsidR="00651EB9" w:rsidRDefault="00651EB9" w:rsidP="004D3011"/>
          <w:p w:rsidR="00651EB9" w:rsidRDefault="00E12BE6" w:rsidP="00651EB9">
            <w:r>
              <w:rPr>
                <w:rFonts w:ascii="宋体" w:eastAsia="宋体" w:hAnsi="宋体" w:hint="eastAsia"/>
                <w:lang w:eastAsia="zh-CN"/>
              </w:rPr>
              <w:t>微信：</w:t>
            </w:r>
          </w:p>
          <w:p w:rsidR="00651EB9" w:rsidRDefault="00651EB9" w:rsidP="00651EB9">
            <w:r>
              <w:t>http://www.imgeekid.com</w:t>
            </w:r>
          </w:p>
          <w:p w:rsidR="00651EB9" w:rsidRDefault="00651EB9" w:rsidP="004D3011"/>
          <w:p w:rsidR="004D3011" w:rsidRDefault="004D3011" w:rsidP="004D3011"/>
          <w:sdt>
            <w:sdtPr>
              <w:id w:val="-240260293"/>
              <w:placeholder>
                <w:docPart w:val="9C980FDBBB284B848BC298B417A82A54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4D3011" w:rsidRPr="004D3011" w:rsidRDefault="00353033" w:rsidP="004D3011">
            <w:hyperlink r:id="rId12" w:history="1">
              <w:r w:rsidR="00CB10C8" w:rsidRPr="008E0FA8">
                <w:rPr>
                  <w:rStyle w:val="Hyperlink"/>
                </w:rPr>
                <w:t>a_win@163.com</w:t>
              </w:r>
            </w:hyperlink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BD" w:rsidRPr="003F2873" w:rsidRDefault="007B37D8" w:rsidP="00036450">
            <w:pPr>
              <w:pStyle w:val="Heading2"/>
              <w:rPr>
                <w:rFonts w:ascii="微软雅黑" w:eastAsia="微软雅黑" w:hAnsi="微软雅黑"/>
              </w:rPr>
            </w:pPr>
            <w:r w:rsidRPr="003F2873">
              <w:rPr>
                <w:rFonts w:ascii="微软雅黑" w:eastAsia="微软雅黑" w:hAnsi="微软雅黑" w:hint="eastAsia"/>
                <w:lang w:eastAsia="zh-CN"/>
              </w:rPr>
              <w:t>教育</w:t>
            </w:r>
          </w:p>
          <w:p w:rsidR="00036450" w:rsidRDefault="00495388" w:rsidP="00036450">
            <w:r>
              <w:rPr>
                <w:rFonts w:ascii="宋体" w:eastAsia="宋体" w:hAnsi="宋体" w:hint="eastAsia"/>
                <w:lang w:eastAsia="zh-CN"/>
              </w:rPr>
              <w:t>男，1980年</w:t>
            </w:r>
            <w:r w:rsidR="00767A77">
              <w:rPr>
                <w:rFonts w:ascii="宋体" w:eastAsia="宋体" w:hAnsi="宋体" w:hint="eastAsia"/>
                <w:lang w:eastAsia="zh-CN"/>
              </w:rPr>
              <w:t>出生</w:t>
            </w:r>
            <w:r>
              <w:rPr>
                <w:rFonts w:ascii="宋体" w:eastAsia="宋体" w:hAnsi="宋体" w:hint="eastAsia"/>
                <w:lang w:eastAsia="zh-CN"/>
              </w:rPr>
              <w:t>，</w:t>
            </w:r>
            <w:r w:rsidR="00362E28">
              <w:rPr>
                <w:rFonts w:ascii="宋体" w:eastAsia="宋体" w:hAnsi="宋体" w:hint="eastAsia"/>
                <w:lang w:eastAsia="zh-CN"/>
              </w:rPr>
              <w:t>毕业于</w:t>
            </w:r>
            <w:r>
              <w:rPr>
                <w:rFonts w:ascii="宋体" w:eastAsia="宋体" w:hAnsi="宋体" w:hint="eastAsia"/>
                <w:lang w:eastAsia="zh-CN"/>
              </w:rPr>
              <w:t>大连理工大学</w:t>
            </w:r>
            <w:r w:rsidR="00362E28">
              <w:rPr>
                <w:rFonts w:ascii="宋体" w:eastAsia="宋体" w:hAnsi="宋体" w:hint="eastAsia"/>
                <w:lang w:eastAsia="zh-CN"/>
              </w:rPr>
              <w:t>，获得了硕士研究生学历，</w:t>
            </w:r>
            <w:r w:rsidR="000A0444">
              <w:rPr>
                <w:rFonts w:ascii="宋体" w:eastAsia="宋体" w:hAnsi="宋体" w:hint="eastAsia"/>
                <w:lang w:eastAsia="zh-CN"/>
              </w:rPr>
              <w:t>主修计算机科学专业。擅长利用各种计算机编程语言进行</w:t>
            </w:r>
            <w:r w:rsidR="00362E28">
              <w:rPr>
                <w:rFonts w:ascii="宋体" w:eastAsia="宋体" w:hAnsi="宋体" w:hint="eastAsia"/>
                <w:lang w:eastAsia="zh-CN"/>
              </w:rPr>
              <w:t>软件</w:t>
            </w:r>
            <w:r w:rsidR="000A0444">
              <w:rPr>
                <w:rFonts w:ascii="宋体" w:eastAsia="宋体" w:hAnsi="宋体" w:hint="eastAsia"/>
                <w:lang w:eastAsia="zh-CN"/>
              </w:rPr>
              <w:t>系统</w:t>
            </w:r>
            <w:r w:rsidR="00362E28">
              <w:rPr>
                <w:rFonts w:ascii="宋体" w:eastAsia="宋体" w:hAnsi="宋体" w:hint="eastAsia"/>
                <w:lang w:eastAsia="zh-CN"/>
              </w:rPr>
              <w:t>的</w:t>
            </w:r>
            <w:r w:rsidR="000A0444">
              <w:rPr>
                <w:rFonts w:ascii="宋体" w:eastAsia="宋体" w:hAnsi="宋体" w:hint="eastAsia"/>
                <w:lang w:eastAsia="zh-CN"/>
              </w:rPr>
              <w:t>设计工作。</w:t>
            </w:r>
          </w:p>
          <w:p w:rsidR="00036450" w:rsidRDefault="003F2873" w:rsidP="00036450">
            <w:pPr>
              <w:pStyle w:val="Heading2"/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专业</w:t>
            </w:r>
          </w:p>
          <w:p w:rsidR="00036450" w:rsidRDefault="00C57E2C" w:rsidP="00036450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作为较早的IT人，一直从事软件互联网行业近20年。</w:t>
            </w:r>
            <w:r w:rsidR="00205B78">
              <w:rPr>
                <w:rFonts w:ascii="宋体" w:eastAsia="宋体" w:hAnsi="宋体" w:hint="eastAsia"/>
                <w:lang w:eastAsia="zh-CN"/>
              </w:rPr>
              <w:t>曾服务于亚马逊126实验室，瑞银集团，东软，惠普等大型跨国企业。</w:t>
            </w:r>
            <w:r w:rsidR="00DF31F2">
              <w:rPr>
                <w:rFonts w:ascii="宋体" w:eastAsia="宋体" w:hAnsi="宋体" w:hint="eastAsia"/>
                <w:lang w:eastAsia="zh-CN"/>
              </w:rPr>
              <w:t>成为</w:t>
            </w:r>
            <w:r w:rsidR="00205B78">
              <w:rPr>
                <w:rFonts w:ascii="宋体" w:eastAsia="宋体" w:hAnsi="宋体" w:hint="eastAsia"/>
                <w:lang w:eastAsia="zh-CN"/>
              </w:rPr>
              <w:t>资深的</w:t>
            </w:r>
            <w:proofErr w:type="gramStart"/>
            <w:r w:rsidR="00205B78">
              <w:rPr>
                <w:rFonts w:ascii="宋体" w:eastAsia="宋体" w:hAnsi="宋体" w:hint="eastAsia"/>
                <w:lang w:eastAsia="zh-CN"/>
              </w:rPr>
              <w:t>架构师</w:t>
            </w:r>
            <w:proofErr w:type="gramEnd"/>
            <w:r w:rsidR="00205B78">
              <w:rPr>
                <w:rFonts w:ascii="宋体" w:eastAsia="宋体" w:hAnsi="宋体" w:hint="eastAsia"/>
                <w:lang w:eastAsia="zh-CN"/>
              </w:rPr>
              <w:t>和项目经理。</w:t>
            </w:r>
          </w:p>
          <w:p w:rsidR="0096026E" w:rsidRDefault="00D447A6" w:rsidP="00036450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  <w:lang w:eastAsia="zh-CN"/>
              </w:rPr>
              <w:t>受互联网大潮和国家对创新创业扶持的影响</w:t>
            </w:r>
            <w:r w:rsidR="00AE0321">
              <w:rPr>
                <w:rFonts w:ascii="宋体" w:eastAsia="宋体" w:hAnsi="宋体" w:hint="eastAsia"/>
                <w:lang w:eastAsia="zh-CN"/>
              </w:rPr>
              <w:t>，</w:t>
            </w:r>
            <w:r>
              <w:rPr>
                <w:rFonts w:ascii="宋体" w:eastAsia="宋体" w:hAnsi="宋体" w:hint="eastAsia"/>
                <w:lang w:eastAsia="zh-CN"/>
              </w:rPr>
              <w:t>先后创建了“鲜生活”互联网系统服务于广大生鲜超市</w:t>
            </w:r>
            <w:r w:rsidR="00AE0321">
              <w:rPr>
                <w:rFonts w:ascii="宋体" w:eastAsia="宋体" w:hAnsi="宋体" w:hint="eastAsia"/>
                <w:lang w:eastAsia="zh-CN"/>
              </w:rPr>
              <w:t>，近年又创立了“</w:t>
            </w:r>
            <w:r w:rsidR="00AE0321">
              <w:rPr>
                <w:rFonts w:ascii="宋体" w:eastAsia="宋体" w:hAnsi="宋体" w:hint="eastAsia"/>
                <w:lang w:eastAsia="zh-CN"/>
              </w:rPr>
              <w:t>极客童星</w:t>
            </w:r>
            <w:r w:rsidR="00AE0321">
              <w:rPr>
                <w:rFonts w:ascii="宋体" w:eastAsia="宋体" w:hAnsi="宋体" w:hint="eastAsia"/>
                <w:lang w:eastAsia="zh-CN"/>
              </w:rPr>
              <w:t>”专注于少年儿童的计算机知识和技能的培养。</w:t>
            </w:r>
          </w:p>
          <w:p w:rsidR="004D3011" w:rsidRDefault="004D3011" w:rsidP="00036450"/>
          <w:p w:rsidR="00036450" w:rsidRDefault="00036450" w:rsidP="004D3011">
            <w:pPr>
              <w:rPr>
                <w:color w:val="FFFFFF" w:themeColor="background1"/>
              </w:rPr>
            </w:pPr>
          </w:p>
          <w:p w:rsidR="008D1AA5" w:rsidRDefault="008D1AA5" w:rsidP="004D3011">
            <w:pPr>
              <w:rPr>
                <w:color w:val="FFFFFF" w:themeColor="background1"/>
              </w:rPr>
            </w:pPr>
          </w:p>
          <w:p w:rsidR="008D1AA5" w:rsidRDefault="008D1AA5" w:rsidP="004D3011">
            <w:pPr>
              <w:rPr>
                <w:color w:val="FFFFFF" w:themeColor="background1"/>
              </w:rPr>
            </w:pPr>
          </w:p>
          <w:p w:rsidR="008D1AA5" w:rsidRPr="005923BE" w:rsidRDefault="008D1AA5" w:rsidP="008D1AA5">
            <w:pPr>
              <w:pStyle w:val="Heading1"/>
              <w:shd w:val="clear" w:color="auto" w:fill="FFFFFF"/>
              <w:spacing w:before="0"/>
              <w:rPr>
                <w:rFonts w:ascii="宋体" w:eastAsia="宋体" w:hAnsi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36"/>
                <w:szCs w:val="36"/>
              </w:rPr>
              <w:t>编程是一种超能力</w:t>
            </w:r>
            <w:r w:rsidR="009334F2">
              <w:rPr>
                <w:rFonts w:ascii="微软雅黑" w:eastAsia="微软雅黑" w:hAnsi="微软雅黑" w:hint="eastAsia"/>
                <w:color w:val="333333"/>
                <w:sz w:val="36"/>
                <w:szCs w:val="36"/>
                <w:lang w:eastAsia="zh-CN"/>
              </w:rPr>
              <w:t>，</w:t>
            </w:r>
            <w:r w:rsidRPr="005923BE">
              <w:rPr>
                <w:rFonts w:ascii="宋体" w:eastAsia="宋体" w:hAnsi="宋体" w:hint="eastAsia"/>
                <w:color w:val="333333"/>
                <w:sz w:val="18"/>
                <w:szCs w:val="18"/>
                <w:lang w:eastAsia="zh-CN"/>
              </w:rPr>
              <w:t>让你</w:t>
            </w:r>
            <w:r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</w:rPr>
              <w:t>在一个</w:t>
            </w:r>
            <w:r w:rsidR="009D7037"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  <w:lang w:eastAsia="zh-CN"/>
              </w:rPr>
              <w:t>由</w:t>
            </w:r>
            <w:r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</w:rPr>
              <w:t>科技和互联网</w:t>
            </w:r>
            <w:r w:rsidR="007C0DD7"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  <w:lang w:eastAsia="zh-CN"/>
              </w:rPr>
              <w:t>组成</w:t>
            </w:r>
            <w:r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</w:rPr>
              <w:t>的社会里</w:t>
            </w:r>
            <w:r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  <w:lang w:eastAsia="zh-CN"/>
              </w:rPr>
              <w:t>如鱼得水。</w:t>
            </w:r>
            <w:r w:rsidR="00EA3334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  <w:lang w:eastAsia="zh-CN"/>
              </w:rPr>
              <w:t>你</w:t>
            </w:r>
            <w:bookmarkStart w:id="0" w:name="_GoBack"/>
            <w:bookmarkEnd w:id="0"/>
            <w:r w:rsidR="00EB7ED7"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  <w:lang w:eastAsia="zh-CN"/>
              </w:rPr>
              <w:t>能够</w:t>
            </w:r>
            <w:r w:rsidR="00F60B6D"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</w:rPr>
              <w:t>利用这些技术把纯粹的思想转变成像软件这样实实在在、有用的东西</w:t>
            </w:r>
            <w:r w:rsidR="00173ACF" w:rsidRPr="005923BE">
              <w:rPr>
                <w:rFonts w:ascii="宋体" w:eastAsia="宋体" w:hAnsi="宋体" w:hint="eastAsia"/>
                <w:color w:val="4F4F4F"/>
                <w:sz w:val="18"/>
                <w:szCs w:val="18"/>
                <w:shd w:val="clear" w:color="auto" w:fill="FFFFFF"/>
                <w:lang w:eastAsia="zh-CN"/>
              </w:rPr>
              <w:t>。</w:t>
            </w:r>
          </w:p>
          <w:p w:rsidR="008D1AA5" w:rsidRPr="004D3011" w:rsidRDefault="008D1AA5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353033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033" w:rsidRDefault="00353033" w:rsidP="000C45FF">
      <w:r>
        <w:separator/>
      </w:r>
    </w:p>
  </w:endnote>
  <w:endnote w:type="continuationSeparator" w:id="0">
    <w:p w:rsidR="00353033" w:rsidRDefault="0035303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033" w:rsidRDefault="00353033" w:rsidP="000C45FF">
      <w:r>
        <w:separator/>
      </w:r>
    </w:p>
  </w:footnote>
  <w:footnote w:type="continuationSeparator" w:id="0">
    <w:p w:rsidR="00353033" w:rsidRDefault="0035303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F1EAF"/>
    <w:multiLevelType w:val="hybridMultilevel"/>
    <w:tmpl w:val="B8923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C8"/>
    <w:rsid w:val="00036450"/>
    <w:rsid w:val="00065C19"/>
    <w:rsid w:val="00094499"/>
    <w:rsid w:val="00097736"/>
    <w:rsid w:val="000A0444"/>
    <w:rsid w:val="000C45FF"/>
    <w:rsid w:val="000E3FD1"/>
    <w:rsid w:val="000F229A"/>
    <w:rsid w:val="00112054"/>
    <w:rsid w:val="00133125"/>
    <w:rsid w:val="001525E1"/>
    <w:rsid w:val="00173ACF"/>
    <w:rsid w:val="00177396"/>
    <w:rsid w:val="00180329"/>
    <w:rsid w:val="0019001F"/>
    <w:rsid w:val="001A74A5"/>
    <w:rsid w:val="001B2ABD"/>
    <w:rsid w:val="001B51D3"/>
    <w:rsid w:val="001E0391"/>
    <w:rsid w:val="001E1759"/>
    <w:rsid w:val="001F1ECC"/>
    <w:rsid w:val="00205B78"/>
    <w:rsid w:val="00206364"/>
    <w:rsid w:val="002400EB"/>
    <w:rsid w:val="00252664"/>
    <w:rsid w:val="00256CF7"/>
    <w:rsid w:val="00281FD5"/>
    <w:rsid w:val="0030481B"/>
    <w:rsid w:val="003142CE"/>
    <w:rsid w:val="003156FC"/>
    <w:rsid w:val="003254B5"/>
    <w:rsid w:val="00353033"/>
    <w:rsid w:val="003570BF"/>
    <w:rsid w:val="00362E28"/>
    <w:rsid w:val="0037121F"/>
    <w:rsid w:val="003A6B7D"/>
    <w:rsid w:val="003B06CA"/>
    <w:rsid w:val="003C797B"/>
    <w:rsid w:val="003F2873"/>
    <w:rsid w:val="004071FC"/>
    <w:rsid w:val="00445947"/>
    <w:rsid w:val="004813B3"/>
    <w:rsid w:val="00495388"/>
    <w:rsid w:val="00496591"/>
    <w:rsid w:val="004C63E4"/>
    <w:rsid w:val="004D3011"/>
    <w:rsid w:val="005262AC"/>
    <w:rsid w:val="005923BE"/>
    <w:rsid w:val="005E39D5"/>
    <w:rsid w:val="00600670"/>
    <w:rsid w:val="0062123A"/>
    <w:rsid w:val="00646E75"/>
    <w:rsid w:val="00651EB9"/>
    <w:rsid w:val="006771D0"/>
    <w:rsid w:val="006E45C0"/>
    <w:rsid w:val="00715FCB"/>
    <w:rsid w:val="00743101"/>
    <w:rsid w:val="00767A77"/>
    <w:rsid w:val="007775E1"/>
    <w:rsid w:val="007867A0"/>
    <w:rsid w:val="007927F5"/>
    <w:rsid w:val="007B37D8"/>
    <w:rsid w:val="007B795C"/>
    <w:rsid w:val="007C0DD7"/>
    <w:rsid w:val="00802CA0"/>
    <w:rsid w:val="008A21D2"/>
    <w:rsid w:val="008A717E"/>
    <w:rsid w:val="008D0B9C"/>
    <w:rsid w:val="008D1AA5"/>
    <w:rsid w:val="009260CD"/>
    <w:rsid w:val="009334F2"/>
    <w:rsid w:val="00952C25"/>
    <w:rsid w:val="0096026E"/>
    <w:rsid w:val="009751AF"/>
    <w:rsid w:val="009D7037"/>
    <w:rsid w:val="00A2118D"/>
    <w:rsid w:val="00A50B77"/>
    <w:rsid w:val="00AC2279"/>
    <w:rsid w:val="00AD76E2"/>
    <w:rsid w:val="00AE0321"/>
    <w:rsid w:val="00AF3286"/>
    <w:rsid w:val="00B20152"/>
    <w:rsid w:val="00B359E4"/>
    <w:rsid w:val="00B57D98"/>
    <w:rsid w:val="00B70850"/>
    <w:rsid w:val="00BD3FFD"/>
    <w:rsid w:val="00C066B6"/>
    <w:rsid w:val="00C27FC6"/>
    <w:rsid w:val="00C37BA1"/>
    <w:rsid w:val="00C4674C"/>
    <w:rsid w:val="00C506CF"/>
    <w:rsid w:val="00C57E2C"/>
    <w:rsid w:val="00C61DCD"/>
    <w:rsid w:val="00C62486"/>
    <w:rsid w:val="00C72BED"/>
    <w:rsid w:val="00C9578B"/>
    <w:rsid w:val="00CB0055"/>
    <w:rsid w:val="00CB10C8"/>
    <w:rsid w:val="00D2522B"/>
    <w:rsid w:val="00D422DE"/>
    <w:rsid w:val="00D447A6"/>
    <w:rsid w:val="00D5459D"/>
    <w:rsid w:val="00DA1F4D"/>
    <w:rsid w:val="00DD172A"/>
    <w:rsid w:val="00DF31F2"/>
    <w:rsid w:val="00E12BE6"/>
    <w:rsid w:val="00E25A26"/>
    <w:rsid w:val="00E4381A"/>
    <w:rsid w:val="00E5339F"/>
    <w:rsid w:val="00E5412D"/>
    <w:rsid w:val="00E55D74"/>
    <w:rsid w:val="00EA3334"/>
    <w:rsid w:val="00EB7ED7"/>
    <w:rsid w:val="00F60274"/>
    <w:rsid w:val="00F60B6D"/>
    <w:rsid w:val="00F77FB9"/>
    <w:rsid w:val="00F9185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2F7E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D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_win@163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mgeekid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ang67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980FDBBB284B848BC298B417A82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2E591-E42A-4D67-9453-C89B2549A7EC}"/>
      </w:docPartPr>
      <w:docPartBody>
        <w:p w:rsidR="004153FD" w:rsidRDefault="00BE1558">
          <w:pPr>
            <w:pStyle w:val="9C980FDBBB284B848BC298B417A82A5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7"/>
    <w:rsid w:val="004153FD"/>
    <w:rsid w:val="007B1EC7"/>
    <w:rsid w:val="00BE1558"/>
    <w:rsid w:val="00D4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9FA6AA61AC4706A6E0AC498F869D76">
    <w:name w:val="269FA6AA61AC4706A6E0AC498F869D76"/>
  </w:style>
  <w:style w:type="paragraph" w:customStyle="1" w:styleId="44641C4CDAC34A4186C46D44A7492580">
    <w:name w:val="44641C4CDAC34A4186C46D44A7492580"/>
  </w:style>
  <w:style w:type="paragraph" w:customStyle="1" w:styleId="89CF4284CCF94B90ACD21F2031DEEABE">
    <w:name w:val="89CF4284CCF94B90ACD21F2031DEEABE"/>
  </w:style>
  <w:style w:type="paragraph" w:customStyle="1" w:styleId="E69FAA1266F741ECAAF1A35E9043C032">
    <w:name w:val="E69FAA1266F741ECAAF1A35E9043C032"/>
  </w:style>
  <w:style w:type="paragraph" w:customStyle="1" w:styleId="415E902B4D474455A6DFADCDD92D43DC">
    <w:name w:val="415E902B4D474455A6DFADCDD92D43DC"/>
  </w:style>
  <w:style w:type="paragraph" w:customStyle="1" w:styleId="C766D2C38B994E4A957E1C1927CBBC4D">
    <w:name w:val="C766D2C38B994E4A957E1C1927CBBC4D"/>
  </w:style>
  <w:style w:type="paragraph" w:customStyle="1" w:styleId="3D94E734D4D74677AEB54DC3859F839E">
    <w:name w:val="3D94E734D4D74677AEB54DC3859F839E"/>
  </w:style>
  <w:style w:type="paragraph" w:customStyle="1" w:styleId="92FF2DE28FB246568E51F505FE2E6FFB">
    <w:name w:val="92FF2DE28FB246568E51F505FE2E6FFB"/>
  </w:style>
  <w:style w:type="paragraph" w:customStyle="1" w:styleId="6A8AD4C995AE408C85C1A28743EB43B6">
    <w:name w:val="6A8AD4C995AE408C85C1A28743EB43B6"/>
  </w:style>
  <w:style w:type="paragraph" w:customStyle="1" w:styleId="9C980FDBBB284B848BC298B417A82A54">
    <w:name w:val="9C980FDBBB284B848BC298B417A82A5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9747287030D4D0D8C3DEC9A0658B5CC">
    <w:name w:val="49747287030D4D0D8C3DEC9A0658B5CC"/>
  </w:style>
  <w:style w:type="paragraph" w:customStyle="1" w:styleId="F517C006ECC94603A5EA0C5D7FA7B6F3">
    <w:name w:val="F517C006ECC94603A5EA0C5D7FA7B6F3"/>
  </w:style>
  <w:style w:type="paragraph" w:customStyle="1" w:styleId="335C494E06C94B9E983246BFD44F0D9F">
    <w:name w:val="335C494E06C94B9E983246BFD44F0D9F"/>
  </w:style>
  <w:style w:type="paragraph" w:customStyle="1" w:styleId="8B3C70C2176D49B4B2B6F99607C1B717">
    <w:name w:val="8B3C70C2176D49B4B2B6F99607C1B717"/>
  </w:style>
  <w:style w:type="paragraph" w:customStyle="1" w:styleId="F6347EC8DA9B4B93A741323DB8FE9F02">
    <w:name w:val="F6347EC8DA9B4B93A741323DB8FE9F02"/>
  </w:style>
  <w:style w:type="paragraph" w:customStyle="1" w:styleId="49F821CE23D042D6909E32CC74E387FC">
    <w:name w:val="49F821CE23D042D6909E32CC74E387FC"/>
  </w:style>
  <w:style w:type="paragraph" w:customStyle="1" w:styleId="72D967AF6F6B452080B663B103198589">
    <w:name w:val="72D967AF6F6B452080B663B103198589"/>
  </w:style>
  <w:style w:type="paragraph" w:customStyle="1" w:styleId="E2E1266D10A448A0A90EC1D96E23C187">
    <w:name w:val="E2E1266D10A448A0A90EC1D96E23C187"/>
  </w:style>
  <w:style w:type="paragraph" w:customStyle="1" w:styleId="4D92860910324DA4BB0351459DB617A9">
    <w:name w:val="4D92860910324DA4BB0351459DB617A9"/>
  </w:style>
  <w:style w:type="paragraph" w:customStyle="1" w:styleId="A4257A4987C241E49D5A44C7C9153910">
    <w:name w:val="A4257A4987C241E49D5A44C7C9153910"/>
  </w:style>
  <w:style w:type="paragraph" w:customStyle="1" w:styleId="441418C876FD400586F2635DB86CEB36">
    <w:name w:val="441418C876FD400586F2635DB86CEB36"/>
  </w:style>
  <w:style w:type="paragraph" w:customStyle="1" w:styleId="E83420858F024AD7B4131E60838C2CE3">
    <w:name w:val="E83420858F024AD7B4131E60838C2CE3"/>
  </w:style>
  <w:style w:type="paragraph" w:customStyle="1" w:styleId="E36A8965876544338418B9F5EE7E867F">
    <w:name w:val="E36A8965876544338418B9F5EE7E867F"/>
  </w:style>
  <w:style w:type="paragraph" w:customStyle="1" w:styleId="698C8ECE86E9403292AE4072E9074D65">
    <w:name w:val="698C8ECE86E9403292AE4072E9074D65"/>
  </w:style>
  <w:style w:type="paragraph" w:customStyle="1" w:styleId="BF650953F113465287CFE33829D0554B">
    <w:name w:val="BF650953F113465287CFE33829D0554B"/>
  </w:style>
  <w:style w:type="paragraph" w:customStyle="1" w:styleId="D92D18D84B6D45C087EF406BB760F39D">
    <w:name w:val="D92D18D84B6D45C087EF406BB760F39D"/>
  </w:style>
  <w:style w:type="paragraph" w:customStyle="1" w:styleId="9F0B4564FC114E0CBF67C8C38F4F4E76">
    <w:name w:val="9F0B4564FC114E0CBF67C8C38F4F4E76"/>
  </w:style>
  <w:style w:type="paragraph" w:customStyle="1" w:styleId="13A062C8560A4AFDA8CC00958D23BE11">
    <w:name w:val="13A062C8560A4AFDA8CC00958D23BE11"/>
  </w:style>
  <w:style w:type="paragraph" w:customStyle="1" w:styleId="17917D5098DC4747986EE9EEE287DCA4">
    <w:name w:val="17917D5098DC4747986EE9EEE287DCA4"/>
  </w:style>
  <w:style w:type="paragraph" w:customStyle="1" w:styleId="DFCA41A36356430AB2EE08A5EC75CBC2">
    <w:name w:val="DFCA41A36356430AB2EE08A5EC75CBC2"/>
  </w:style>
  <w:style w:type="paragraph" w:customStyle="1" w:styleId="78211AF92C36402BB9CDB53CB1581806">
    <w:name w:val="78211AF92C36402BB9CDB53CB1581806"/>
  </w:style>
  <w:style w:type="paragraph" w:customStyle="1" w:styleId="99610FF863BD4841B439FB699E29A393">
    <w:name w:val="99610FF863BD4841B439FB699E29A393"/>
  </w:style>
  <w:style w:type="paragraph" w:customStyle="1" w:styleId="CEBB71072CC64CF29C15C0399A2418B7">
    <w:name w:val="CEBB71072CC64CF29C15C0399A2418B7"/>
  </w:style>
  <w:style w:type="paragraph" w:customStyle="1" w:styleId="CF502F76E7F54F759174446DF8C53175">
    <w:name w:val="CF502F76E7F54F759174446DF8C53175"/>
  </w:style>
  <w:style w:type="paragraph" w:customStyle="1" w:styleId="4BF8BEF4E6084B2B86B337C0F133C9BA">
    <w:name w:val="4BF8BEF4E6084B2B86B337C0F133C9BA"/>
  </w:style>
  <w:style w:type="paragraph" w:customStyle="1" w:styleId="2289201249B94B0CBAAB0444C672555A">
    <w:name w:val="2289201249B94B0CBAAB0444C672555A"/>
  </w:style>
  <w:style w:type="paragraph" w:customStyle="1" w:styleId="26FBDF25E1B945EF8F3D4CC25F1C08C8">
    <w:name w:val="26FBDF25E1B945EF8F3D4CC25F1C08C8"/>
  </w:style>
  <w:style w:type="paragraph" w:customStyle="1" w:styleId="3A3E8D36F6BF4146B97F9CD341605B42">
    <w:name w:val="3A3E8D36F6BF4146B97F9CD341605B42"/>
  </w:style>
  <w:style w:type="paragraph" w:customStyle="1" w:styleId="CCB1796D9A5D4FF197E543F1F83ACE8A">
    <w:name w:val="CCB1796D9A5D4FF197E543F1F83ACE8A"/>
  </w:style>
  <w:style w:type="paragraph" w:customStyle="1" w:styleId="6335276B9E8A4C68B3A60D49E2C77521">
    <w:name w:val="6335276B9E8A4C68B3A60D49E2C7752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EA14554F9D1478799677E9F95B4589F">
    <w:name w:val="4EA14554F9D1478799677E9F95B4589F"/>
  </w:style>
  <w:style w:type="paragraph" w:customStyle="1" w:styleId="3441915E960E455AA3BC36EC5FC524B2">
    <w:name w:val="3441915E960E455AA3BC36EC5FC524B2"/>
    <w:rsid w:val="00D41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2019-04-07T09:25:00Z</dcterms:created>
  <dcterms:modified xsi:type="dcterms:W3CDTF">2019-04-08T01:23:00Z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